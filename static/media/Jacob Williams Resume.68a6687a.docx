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50B04" w:rsidR="00165BAF" w:rsidP="00165BAF" w:rsidRDefault="00B50B04" w14:paraId="7524AC35" w14:textId="446E72AF">
      <w:pPr>
        <w:pStyle w:val="ContactInfo"/>
        <w:rPr>
          <w:sz w:val="36"/>
          <w:szCs w:val="36"/>
        </w:rPr>
      </w:pPr>
      <w:r w:rsidRPr="00B50B04">
        <w:rPr>
          <w:sz w:val="36"/>
          <w:szCs w:val="36"/>
        </w:rPr>
        <w:t>Jacob Williams</w:t>
      </w:r>
    </w:p>
    <w:p w:rsidRPr="00B50B04" w:rsidR="00165BAF" w:rsidP="00165BAF" w:rsidRDefault="00B50B04" w14:paraId="1AEF539C" w14:textId="2796C287">
      <w:pPr>
        <w:pStyle w:val="ContactInfo"/>
        <w:rPr>
          <w:sz w:val="22"/>
          <w:szCs w:val="22"/>
        </w:rPr>
      </w:pPr>
      <w:r w:rsidRPr="00B50B04">
        <w:rPr>
          <w:sz w:val="22"/>
          <w:szCs w:val="22"/>
        </w:rPr>
        <w:t>556 E 1050 N Ogden, Utah 84403</w:t>
      </w:r>
    </w:p>
    <w:p w:rsidR="007001D6" w:rsidP="00165BAF" w:rsidRDefault="00B50B04" w14:paraId="160CEA34" w14:textId="5FD4AEBF">
      <w:pPr>
        <w:pStyle w:val="ContactInfo"/>
        <w:rPr>
          <w:sz w:val="22"/>
          <w:szCs w:val="22"/>
        </w:rPr>
      </w:pPr>
      <w:r w:rsidRPr="00B50B04">
        <w:rPr>
          <w:sz w:val="22"/>
          <w:szCs w:val="22"/>
        </w:rPr>
        <w:t>801-452-5681</w:t>
      </w:r>
    </w:p>
    <w:p w:rsidR="00B50B04" w:rsidP="00165BAF" w:rsidRDefault="00B50B04" w14:paraId="7D40BD3C" w14:textId="3C7816D7">
      <w:pPr>
        <w:pStyle w:val="ContactInfo"/>
        <w:rPr>
          <w:sz w:val="22"/>
          <w:szCs w:val="22"/>
        </w:rPr>
      </w:pPr>
      <w:hyperlink r:id="Rc074a38176514c7b">
        <w:r w:rsidRPr="1A05D969" w:rsidR="1A05D969">
          <w:rPr>
            <w:rStyle w:val="Hyperlink"/>
            <w:sz w:val="22"/>
            <w:szCs w:val="22"/>
          </w:rPr>
          <w:t>jake.lw96@gmail.com</w:t>
        </w:r>
      </w:hyperlink>
    </w:p>
    <w:p w:rsidR="1A05D969" w:rsidP="1A05D969" w:rsidRDefault="1A05D969" w14:paraId="3BC71177" w14:textId="4DA95E57">
      <w:pPr>
        <w:pStyle w:val="ContactInfo"/>
        <w:rPr>
          <w:rFonts w:ascii="Arial" w:hAnsi="Arial" w:eastAsia="Times New Roman" w:cs="Times New Roman"/>
          <w:noProof w:val="0"/>
          <w:sz w:val="16"/>
          <w:szCs w:val="16"/>
          <w:lang w:val="en-US"/>
        </w:rPr>
      </w:pPr>
      <w:r w:rsidRPr="1A05D969" w:rsidR="1A05D969">
        <w:rPr>
          <w:rFonts w:ascii="Arial" w:hAnsi="Arial" w:eastAsia="Times New Roman" w:cs="Times New Roman"/>
          <w:sz w:val="22"/>
          <w:szCs w:val="22"/>
        </w:rPr>
        <w:t xml:space="preserve">Portfolio site: </w:t>
      </w:r>
      <w:hyperlink r:id="R91f086c905384f34">
        <w:r w:rsidRPr="1A05D969" w:rsidR="1A05D969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https://jakelw96.github.io/jakes-portfolio/</w:t>
        </w:r>
      </w:hyperlink>
    </w:p>
    <w:p w:rsidRPr="00B50B04" w:rsidR="00B50B04" w:rsidP="1A05D969" w:rsidRDefault="00943E6E" w14:paraId="41D8AFA6" w14:textId="2669ABF3">
      <w:pPr>
        <w:pStyle w:val="ContactInfo"/>
        <w:rPr>
          <w:rFonts w:ascii="Arial" w:hAnsi="Arial" w:eastAsia="Times New Roman" w:cs="Times New Roman"/>
          <w:sz w:val="16"/>
          <w:szCs w:val="16"/>
        </w:rPr>
      </w:pPr>
      <w:r w:rsidRPr="1A05D969" w:rsidR="1A05D969">
        <w:rPr>
          <w:sz w:val="22"/>
          <w:szCs w:val="22"/>
        </w:rPr>
        <w:t xml:space="preserve">GitHub: </w:t>
      </w:r>
      <w:hyperlink r:id="R448676aa5b934013">
        <w:r w:rsidRPr="1A05D969" w:rsidR="1A05D969">
          <w:rPr>
            <w:rStyle w:val="Hyperlink"/>
            <w:sz w:val="22"/>
            <w:szCs w:val="22"/>
          </w:rPr>
          <w:t>https://github.com/jakelw96</w:t>
        </w:r>
      </w:hyperlink>
    </w:p>
    <w:p w:rsidR="00165BAF" w:rsidP="00165BAF" w:rsidRDefault="000A1409" w14:paraId="088184B7" w14:textId="77777777">
      <w:pPr>
        <w:pStyle w:val="Heading1"/>
      </w:pPr>
      <w:sdt>
        <w:sdtPr>
          <w:alias w:val="Summary:"/>
          <w:tag w:val="Summary:"/>
          <w:id w:val="-1062706221"/>
          <w:placeholder>
            <w:docPart w:val="6D7E7A36E9244313AB97FB83CC0F4447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Tr="005C0355" w14:paraId="375DBA56" w14:textId="77777777">
        <w:tc>
          <w:tcPr>
            <w:tcW w:w="8640" w:type="dxa"/>
          </w:tcPr>
          <w:p w:rsidR="00033380" w:rsidP="00033380" w:rsidRDefault="00943E6E" w14:paraId="6BCD2051" w14:textId="1F890EA1">
            <w:r>
              <w:t>Highly motivated, problem solving individual</w:t>
            </w:r>
            <w:r w:rsidR="00B50B04">
              <w:t xml:space="preserve"> seeking to </w:t>
            </w:r>
            <w:r>
              <w:t xml:space="preserve">further develop and apply current </w:t>
            </w:r>
            <w:r w:rsidR="00B50B04">
              <w:t>programming skills into a career as a software developer.</w:t>
            </w:r>
          </w:p>
        </w:tc>
      </w:tr>
    </w:tbl>
    <w:p w:rsidRPr="00033380" w:rsidR="00033380" w:rsidP="00033380" w:rsidRDefault="000A1409" w14:paraId="21C25946" w14:textId="77777777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7CDE224E9EB54B92BE7D4E3C7DE624CB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:rsidRPr="00116379" w:rsidR="00033380" w:rsidP="00033380" w:rsidRDefault="000A1409" w14:paraId="37E798B7" w14:textId="45B5692B">
      <w:pPr>
        <w:pStyle w:val="Heading2"/>
      </w:pPr>
      <w:sdt>
        <w:sdtPr>
          <w:id w:val="436590953"/>
          <w:alias w:val="Languages:"/>
          <w15:appearance w15:val="hidden"/>
          <w:tag w:val="Languages:"/>
          <w:temporary/>
          <w:showingPlcHdr/>
          <w:placeholder>
            <w:docPart w:val="86B38737F9234847B3D090C9BBACE0BE"/>
          </w:placeholder>
        </w:sdtPr>
        <w:sdtContent>
          <w:r w:rsidR="1A05D969">
            <w:rPr/>
            <w:t>Languages</w:t>
          </w:r>
        </w:sdtContent>
      </w:sdt>
      <w:hyperlink r:id="Rc36c8db4c8da4554">
        <w:r w:rsidRPr="1A05D969" w:rsidR="1A05D969">
          <w:rPr>
            <w:rStyle w:val="Hyperlink"/>
          </w:rPr>
          <w:t>https://github.com/jakelw96</w:t>
        </w:r>
      </w:hyperlink>
    </w:p>
    <w:p w:rsidRPr="00116379" w:rsidR="00033380" w:rsidP="00033380" w:rsidRDefault="003A39EC" w14:paraId="4ADA667E" w14:textId="5E029FBD">
      <w:pPr>
        <w:pStyle w:val="ListParagraph"/>
        <w:rPr/>
      </w:pPr>
      <w:r w:rsidR="1A05D969">
        <w:rPr/>
        <w:t>JavaScript</w:t>
      </w:r>
      <w:r>
        <w:tab/>
      </w:r>
      <w:r>
        <w:tab/>
      </w:r>
      <w:r>
        <w:tab/>
      </w:r>
      <w:r>
        <w:tab/>
      </w:r>
      <w:r>
        <w:tab/>
      </w:r>
    </w:p>
    <w:p w:rsidR="00033380" w:rsidP="00033380" w:rsidRDefault="003A39EC" w14:paraId="379ACA96" w14:textId="25B6F040">
      <w:pPr>
        <w:pStyle w:val="ListParagraph"/>
        <w:rPr/>
      </w:pPr>
      <w:r w:rsidR="1A05D969">
        <w:rPr/>
        <w:t>HTML</w:t>
      </w:r>
    </w:p>
    <w:p w:rsidR="003A39EC" w:rsidP="00033380" w:rsidRDefault="003A39EC" w14:paraId="762B91E0" w14:textId="2ADEC0F5">
      <w:pPr>
        <w:pStyle w:val="ListParagraph"/>
        <w:rPr/>
      </w:pPr>
      <w:r w:rsidR="1A05D969">
        <w:rPr/>
        <w:t>CSS</w:t>
      </w:r>
    </w:p>
    <w:p w:rsidR="00A73B1C" w:rsidP="00A73B1C" w:rsidRDefault="003A39EC" w14:paraId="0CDF63B2" w14:textId="2B9EB2B1">
      <w:pPr>
        <w:pStyle w:val="ListParagraph"/>
        <w:rPr/>
      </w:pPr>
      <w:r w:rsidR="1A05D969">
        <w:rPr/>
        <w:t>NODE.js</w:t>
      </w:r>
    </w:p>
    <w:p w:rsidR="00A73B1C" w:rsidP="00A73B1C" w:rsidRDefault="003A39EC" w14:paraId="54D27EB1" w14:textId="2DD603EC">
      <w:pPr>
        <w:ind w:left="432"/>
        <w:rPr>
          <w:b/>
          <w:bCs/>
        </w:rPr>
      </w:pPr>
      <w:r w:rsidRPr="003A39EC">
        <w:rPr>
          <w:b/>
          <w:bCs/>
        </w:rPr>
        <w:t>Libraries</w:t>
      </w:r>
      <w:r>
        <w:rPr>
          <w:b/>
          <w:bCs/>
        </w:rPr>
        <w:t>, Dependencies, and Version Control</w:t>
      </w:r>
    </w:p>
    <w:p w:rsidR="00A73B1C" w:rsidP="00A73B1C" w:rsidRDefault="00A73B1C" w14:paraId="4DFFDD9C" w14:textId="6FEDDB6E">
      <w:pPr>
        <w:pStyle w:val="ListParagraph"/>
        <w:rPr/>
      </w:pPr>
      <w:r w:rsidR="1A05D969">
        <w:rPr/>
        <w:t>Express</w:t>
      </w:r>
    </w:p>
    <w:p w:rsidR="1A05D969" w:rsidP="1A05D969" w:rsidRDefault="1A05D969" w14:paraId="1E7A6784" w14:textId="7CE52630">
      <w:pPr>
        <w:pStyle w:val="ListParagraph"/>
        <w:rPr/>
      </w:pPr>
      <w:r w:rsidRPr="1A05D969" w:rsidR="1A05D969">
        <w:rPr>
          <w:rFonts w:ascii="Arial" w:hAnsi="Arial" w:eastAsia="Times New Roman" w:cs="Times New Roman"/>
          <w:sz w:val="16"/>
          <w:szCs w:val="16"/>
        </w:rPr>
        <w:t>React</w:t>
      </w:r>
    </w:p>
    <w:p w:rsidR="1A05D969" w:rsidP="1A05D969" w:rsidRDefault="1A05D969" w14:paraId="2377B927" w14:textId="36A06543">
      <w:pPr>
        <w:pStyle w:val="ListParagraph"/>
        <w:rPr/>
      </w:pPr>
      <w:r w:rsidRPr="1A05D969" w:rsidR="1A05D969">
        <w:rPr>
          <w:rFonts w:ascii="Arial" w:hAnsi="Arial" w:eastAsia="Times New Roman" w:cs="Times New Roman"/>
          <w:sz w:val="16"/>
          <w:szCs w:val="16"/>
        </w:rPr>
        <w:t>GraphQL</w:t>
      </w:r>
    </w:p>
    <w:p w:rsidR="00A73B1C" w:rsidP="00A73B1C" w:rsidRDefault="00A73B1C" w14:paraId="1307F8A9" w14:textId="6F7C2F45">
      <w:pPr>
        <w:pStyle w:val="ListParagraph"/>
        <w:rPr/>
      </w:pPr>
      <w:r w:rsidR="1A05D969">
        <w:rPr/>
        <w:t>jQuery</w:t>
      </w:r>
    </w:p>
    <w:p w:rsidR="00A73B1C" w:rsidP="00A73B1C" w:rsidRDefault="00A73B1C" w14:paraId="78405AE0" w14:textId="05F3698A">
      <w:pPr>
        <w:pStyle w:val="ListParagraph"/>
        <w:rPr/>
      </w:pPr>
      <w:r w:rsidR="1A05D969">
        <w:rPr/>
        <w:t>Bootstrap</w:t>
      </w:r>
    </w:p>
    <w:p w:rsidR="00A73B1C" w:rsidP="00A73B1C" w:rsidRDefault="00A73B1C" w14:paraId="66247FCA" w14:textId="4874BE49">
      <w:pPr>
        <w:pStyle w:val="ListParagraph"/>
        <w:rPr/>
      </w:pPr>
      <w:r w:rsidR="1A05D969">
        <w:rPr/>
        <w:t>Materialize</w:t>
      </w:r>
    </w:p>
    <w:p w:rsidR="00A73B1C" w:rsidP="00A73B1C" w:rsidRDefault="00A73B1C" w14:paraId="41B4CB90" w14:textId="11D4E33A">
      <w:pPr>
        <w:pStyle w:val="ListParagraph"/>
        <w:rPr/>
      </w:pPr>
      <w:r w:rsidR="1A05D969">
        <w:rPr/>
        <w:t>Handlebars</w:t>
      </w:r>
    </w:p>
    <w:p w:rsidR="00A73B1C" w:rsidP="00A73B1C" w:rsidRDefault="00A73B1C" w14:paraId="2F1DEF07" w14:textId="0EF4E3C4">
      <w:pPr>
        <w:pStyle w:val="ListParagraph"/>
        <w:rPr/>
      </w:pPr>
      <w:proofErr w:type="spellStart"/>
      <w:r w:rsidR="1A05D969">
        <w:rPr/>
        <w:t>Sequelize</w:t>
      </w:r>
      <w:proofErr w:type="spellEnd"/>
    </w:p>
    <w:p w:rsidR="00A73B1C" w:rsidP="00A73B1C" w:rsidRDefault="00A73B1C" w14:paraId="63D2893A" w14:textId="743FA1A6">
      <w:pPr>
        <w:pStyle w:val="ListParagraph"/>
        <w:rPr/>
      </w:pPr>
      <w:r w:rsidR="1A05D969">
        <w:rPr/>
        <w:t>Jest</w:t>
      </w:r>
    </w:p>
    <w:p w:rsidR="00A73B1C" w:rsidP="00A73B1C" w:rsidRDefault="00A73B1C" w14:paraId="48295950" w14:textId="0A2E657A">
      <w:pPr>
        <w:pStyle w:val="ListParagraph"/>
        <w:rPr/>
      </w:pPr>
      <w:r w:rsidR="1A05D969">
        <w:rPr/>
        <w:t>Webpack</w:t>
      </w:r>
    </w:p>
    <w:p w:rsidRPr="00A73B1C" w:rsidR="003A39EC" w:rsidP="00A73B1C" w:rsidRDefault="00A73B1C" w14:paraId="6157ED66" w14:textId="3D1C7173">
      <w:pPr>
        <w:pStyle w:val="ListParagraph"/>
        <w:rPr/>
      </w:pPr>
      <w:r w:rsidR="1A05D969">
        <w:rPr/>
        <w:t>Git</w:t>
      </w:r>
    </w:p>
    <w:p w:rsidR="00033380" w:rsidP="00033380" w:rsidRDefault="000A1409" w14:paraId="485ABC07" w14:textId="77777777">
      <w:pPr>
        <w:pStyle w:val="Heading2"/>
      </w:pPr>
      <w:sdt>
        <w:sdtPr>
          <w:alias w:val="Software:"/>
          <w:tag w:val="Software:"/>
          <w:id w:val="-169031688"/>
          <w:placeholder>
            <w:docPart w:val="6D0CED1B00E14A3D89DE05662913B909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:rsidR="00033380" w:rsidP="00033380" w:rsidRDefault="00A73B1C" w14:paraId="5BEC22B8" w14:textId="209FADF2">
      <w:pPr>
        <w:pStyle w:val="ListParagraph"/>
        <w:rPr/>
      </w:pPr>
      <w:r w:rsidR="1A05D969">
        <w:rPr/>
        <w:t>Database: MySQL and MongoDB</w:t>
      </w:r>
    </w:p>
    <w:p w:rsidR="00033380" w:rsidP="00033380" w:rsidRDefault="00A73B1C" w14:paraId="0CFCE64E" w14:textId="3A53E598">
      <w:pPr>
        <w:pStyle w:val="ListParagraph"/>
        <w:rPr/>
      </w:pPr>
      <w:r w:rsidR="1A05D969">
        <w:rPr/>
        <w:t>Platforms: Windows 10</w:t>
      </w:r>
    </w:p>
    <w:p w:rsidR="00033380" w:rsidP="00033380" w:rsidRDefault="000A1409" w14:paraId="5D1C02AB" w14:textId="77777777">
      <w:pPr>
        <w:pStyle w:val="Heading1"/>
      </w:pPr>
      <w:sdt>
        <w:sdtPr>
          <w:alias w:val="Experience:"/>
          <w:tag w:val="Experience:"/>
          <w:id w:val="1922599604"/>
          <w:placeholder>
            <w:docPart w:val="AFAF25AFDFEB49838BF44EA45CB39AAE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Pr="00DE7766" w:rsidR="00300698" w:rsidTr="005C0355" w14:paraId="7125F248" w14:textId="77777777">
        <w:trPr>
          <w:trHeight w:val="216"/>
        </w:trPr>
        <w:tc>
          <w:tcPr>
            <w:tcW w:w="6427" w:type="dxa"/>
          </w:tcPr>
          <w:p w:rsidRPr="00DE7766" w:rsidR="00300698" w:rsidP="007D5AB6" w:rsidRDefault="00943E6E" w14:paraId="169F4D24" w14:textId="4299C0BE">
            <w:pPr>
              <w:pStyle w:val="Heading2"/>
            </w:pPr>
            <w:r>
              <w:t>Certified Consumer Lending Underwriter</w:t>
            </w:r>
          </w:p>
        </w:tc>
        <w:tc>
          <w:tcPr>
            <w:tcW w:w="2213" w:type="dxa"/>
          </w:tcPr>
          <w:p w:rsidRPr="00DE7766" w:rsidR="00300698" w:rsidP="007D5AB6" w:rsidRDefault="00943E6E" w14:paraId="785F0A95" w14:textId="2CB4CDD9">
            <w:pPr>
              <w:pStyle w:val="Dates"/>
            </w:pPr>
            <w:r>
              <w:t xml:space="preserve">4/2016 </w:t>
            </w:r>
            <w:r w:rsidR="00585520">
              <w:t>–</w:t>
            </w:r>
            <w:r>
              <w:t xml:space="preserve"> </w:t>
            </w:r>
            <w:r w:rsidR="00585520">
              <w:t>Present</w:t>
            </w:r>
          </w:p>
        </w:tc>
      </w:tr>
    </w:tbl>
    <w:p w:rsidRPr="00D97489" w:rsidR="00033380" w:rsidP="00033380" w:rsidRDefault="00943E6E" w14:paraId="57CCB39C" w14:textId="1F83FF75">
      <w:pPr>
        <w:pStyle w:val="Location"/>
      </w:pPr>
      <w:r>
        <w:t>America First Credit Union</w:t>
      </w:r>
    </w:p>
    <w:p w:rsidR="000F3E82" w:rsidP="000F3E82" w:rsidRDefault="000F3E82" w14:paraId="53913228" w14:textId="77777777">
      <w:pPr>
        <w:pStyle w:val="ListParagraph"/>
        <w:rPr/>
      </w:pPr>
      <w:r w:rsidR="1A05D969">
        <w:rPr/>
        <w:t>Analyzing credit reports with the intention of determining creditworthiness</w:t>
      </w:r>
    </w:p>
    <w:p w:rsidR="000F3E82" w:rsidP="000F3E82" w:rsidRDefault="000F3E82" w14:paraId="330B4894" w14:textId="77777777">
      <w:pPr>
        <w:pStyle w:val="ListParagraph"/>
        <w:rPr/>
      </w:pPr>
      <w:r w:rsidR="1A05D969">
        <w:rPr/>
        <w:t>Review members’ financial statements, salary, and employment to prepare for a decision</w:t>
      </w:r>
    </w:p>
    <w:p w:rsidR="000F3E82" w:rsidP="000F3E82" w:rsidRDefault="000F3E82" w14:paraId="409A5E8B" w14:textId="77777777">
      <w:pPr>
        <w:pStyle w:val="ListParagraph"/>
        <w:rPr/>
      </w:pPr>
      <w:r w:rsidR="1A05D969">
        <w:rPr/>
        <w:t>Use good judgement with the support of the above information to make a decision on an application for credit</w:t>
      </w:r>
    </w:p>
    <w:p w:rsidR="00300698" w:rsidP="000F3E82" w:rsidRDefault="000F3E82" w14:paraId="3F33E943" w14:textId="52248B06">
      <w:pPr>
        <w:pStyle w:val="ListParagraph"/>
        <w:rPr/>
      </w:pPr>
      <w:r w:rsidR="1A05D969">
        <w:rPr/>
        <w:t>Make decisions on line of credit, credit card, automobile, and recreational vehicle applications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Pr="00DE7766" w:rsidR="00300698" w:rsidTr="005C0355" w14:paraId="7D04907B" w14:textId="77777777">
        <w:trPr>
          <w:trHeight w:val="216"/>
        </w:trPr>
        <w:tc>
          <w:tcPr>
            <w:tcW w:w="6427" w:type="dxa"/>
          </w:tcPr>
          <w:p w:rsidRPr="00DE7766" w:rsidR="00300698" w:rsidP="00A25C5F" w:rsidRDefault="000F3E82" w14:paraId="45887865" w14:textId="30D65708">
            <w:pPr>
              <w:pStyle w:val="Heading2"/>
            </w:pPr>
            <w:r>
              <w:t>Member Service Representative</w:t>
            </w:r>
          </w:p>
        </w:tc>
        <w:tc>
          <w:tcPr>
            <w:tcW w:w="2213" w:type="dxa"/>
          </w:tcPr>
          <w:p w:rsidRPr="00DE7766" w:rsidR="00300698" w:rsidP="00A25C5F" w:rsidRDefault="000F3E82" w14:paraId="1F7F985B" w14:textId="7174FE4D">
            <w:pPr>
              <w:pStyle w:val="Dates"/>
            </w:pPr>
            <w:r>
              <w:t>11/2015 – 3/2016</w:t>
            </w:r>
          </w:p>
        </w:tc>
      </w:tr>
    </w:tbl>
    <w:p w:rsidRPr="00D97489" w:rsidR="00300698" w:rsidP="00300698" w:rsidRDefault="000F3E82" w14:paraId="3327AC14" w14:textId="69149B08">
      <w:pPr>
        <w:pStyle w:val="Location"/>
      </w:pPr>
      <w:r>
        <w:t>USAA/ Teleperformance Inc</w:t>
      </w:r>
    </w:p>
    <w:p w:rsidR="000F3E82" w:rsidP="000F3E82" w:rsidRDefault="000F3E82" w14:paraId="591C765D" w14:textId="77777777">
      <w:pPr>
        <w:pStyle w:val="ListParagraph"/>
        <w:rPr/>
      </w:pPr>
      <w:r w:rsidR="1A05D969">
        <w:rPr/>
        <w:t>Answered inbound phone calls from members of USAA</w:t>
      </w:r>
    </w:p>
    <w:p w:rsidRPr="0010077D" w:rsidR="00300698" w:rsidP="000F3E82" w:rsidRDefault="000F3E82" w14:paraId="14015C9A" w14:textId="33E139B4">
      <w:pPr>
        <w:pStyle w:val="ListParagraph"/>
        <w:rPr/>
      </w:pPr>
      <w:r w:rsidR="1A05D969">
        <w:rPr/>
        <w:t>Researched and troubleshoot issues with members’ credit cards</w:t>
      </w:r>
    </w:p>
    <w:p w:rsidR="000F3E82" w:rsidP="000F3E82" w:rsidRDefault="000F3E82" w14:paraId="6BAD5265" w14:textId="77777777">
      <w:pPr>
        <w:pStyle w:val="ListParagraph"/>
        <w:rPr/>
      </w:pPr>
      <w:r w:rsidR="1A05D969">
        <w:rPr/>
        <w:t>Serviced members’ basic credit card needs</w:t>
      </w:r>
    </w:p>
    <w:p w:rsidR="00300698" w:rsidP="000F3E82" w:rsidRDefault="000F3E82" w14:paraId="205BAB24" w14:textId="4264858C">
      <w:pPr>
        <w:pStyle w:val="ListParagraph"/>
        <w:rPr/>
      </w:pPr>
      <w:r w:rsidR="1A05D969">
        <w:rPr/>
        <w:t>Provided the highest level of customer service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Pr="00DE7766" w:rsidR="00300698" w:rsidTr="005C0355" w14:paraId="5863B5B8" w14:textId="77777777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Pr="00D97489" w:rsidR="00300698" w:rsidP="007D5AB6" w:rsidRDefault="000F3E82" w14:paraId="77C15167" w14:textId="535C5614">
            <w:pPr>
              <w:pStyle w:val="Heading2"/>
            </w:pPr>
            <w:r>
              <w:t>Restaurant General Manager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Pr="00D97489" w:rsidR="00300698" w:rsidP="006962EF" w:rsidRDefault="000F3E82" w14:paraId="4E5CC7A4" w14:textId="22BB40A1">
            <w:pPr>
              <w:pStyle w:val="Dates"/>
            </w:pPr>
            <w:r>
              <w:t>5/2012 – 11/2015</w:t>
            </w:r>
          </w:p>
        </w:tc>
      </w:tr>
    </w:tbl>
    <w:p w:rsidR="00300698" w:rsidP="00300698" w:rsidRDefault="000F3E82" w14:paraId="043F3734" w14:textId="4FF1F0A6">
      <w:pPr>
        <w:pStyle w:val="Location"/>
        <w:rPr>
          <w:i w:val="0"/>
        </w:rPr>
      </w:pPr>
      <w:r>
        <w:t>KFC</w:t>
      </w:r>
    </w:p>
    <w:p w:rsidR="000F3E82" w:rsidP="000F3E82" w:rsidRDefault="000F3E82" w14:paraId="49984142" w14:textId="77777777">
      <w:pPr>
        <w:pStyle w:val="ListParagraph"/>
        <w:rPr/>
      </w:pPr>
      <w:r w:rsidR="1A05D969">
        <w:rPr/>
        <w:t>Hire, train, and maintain employees</w:t>
      </w:r>
    </w:p>
    <w:p w:rsidR="000F3E82" w:rsidP="000F3E82" w:rsidRDefault="000F3E82" w14:paraId="3AD5093B" w14:textId="77777777">
      <w:pPr>
        <w:pStyle w:val="ListParagraph"/>
        <w:rPr/>
      </w:pPr>
      <w:r w:rsidR="1A05D969">
        <w:rPr/>
        <w:t>Regularly create schedules for upcoming work weeks</w:t>
      </w:r>
    </w:p>
    <w:p w:rsidR="000F3E82" w:rsidP="000F3E82" w:rsidRDefault="000F3E82" w14:paraId="2E11C5D9" w14:textId="77777777">
      <w:pPr>
        <w:pStyle w:val="ListParagraph"/>
        <w:rPr/>
      </w:pPr>
      <w:r w:rsidR="1A05D969">
        <w:rPr/>
        <w:t>Ensuring customers received excellent customer service</w:t>
      </w:r>
    </w:p>
    <w:p w:rsidRPr="00D413F9" w:rsidR="000F3E82" w:rsidP="000F3E82" w:rsidRDefault="000F3E82" w14:paraId="7ECE56DD" w14:textId="77777777">
      <w:pPr>
        <w:pStyle w:val="ListParagraph"/>
        <w:rPr/>
      </w:pPr>
      <w:r w:rsidR="1A05D969">
        <w:rPr/>
        <w:t>Controlled operations cost through labor management and accurate inventories</w:t>
      </w:r>
    </w:p>
    <w:p w:rsidR="00300698" w:rsidP="00300698" w:rsidRDefault="000A1409" w14:paraId="4274DB6E" w14:textId="77777777">
      <w:pPr>
        <w:pStyle w:val="Heading1"/>
      </w:pPr>
      <w:sdt>
        <w:sdtPr>
          <w:alias w:val="Education:"/>
          <w:tag w:val="Education:"/>
          <w:id w:val="1516970808"/>
          <w:placeholder>
            <w:docPart w:val="CDBA5985B385420F9306C8020B184A32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10795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220"/>
        <w:gridCol w:w="2090"/>
      </w:tblGrid>
      <w:tr w:rsidRPr="00DE7766" w:rsidR="00585520" w:rsidTr="1A05D969" w14:paraId="3EE6FB81" w14:textId="612D1B38">
        <w:trPr>
          <w:trHeight w:val="216"/>
        </w:trPr>
        <w:tc>
          <w:tcPr>
            <w:tcW w:w="6485" w:type="dxa"/>
            <w:tcMar/>
          </w:tcPr>
          <w:p w:rsidR="00585520" w:rsidP="007D5AB6" w:rsidRDefault="00585520" w14:paraId="1812F523" w14:textId="0F9953E3">
            <w:pPr>
              <w:pStyle w:val="Heading2"/>
            </w:pPr>
            <w:r>
              <w:t>University of Utah Professional Education</w:t>
            </w:r>
          </w:p>
          <w:p w:rsidR="00585520" w:rsidP="00AA1ACB" w:rsidRDefault="00585520" w14:paraId="2A5301F4" w14:textId="510FD0ED">
            <w:pPr>
              <w:pStyle w:val="Location"/>
            </w:pPr>
            <w:r w:rsidR="1A05D969">
              <w:rPr/>
              <w:t>Ogden, Utah</w:t>
            </w:r>
          </w:p>
          <w:p w:rsidR="1A05D969" w:rsidP="1A05D969" w:rsidRDefault="1A05D969" w14:paraId="4F21B331" w14:textId="52254124">
            <w:pPr>
              <w:pStyle w:val="ListParagraph"/>
              <w:bidi w:val="0"/>
              <w:spacing w:before="40" w:beforeAutospacing="off" w:after="120" w:afterAutospacing="off" w:line="276" w:lineRule="auto"/>
              <w:ind w:left="720" w:right="0" w:hanging="360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16"/>
                <w:szCs w:val="16"/>
              </w:rPr>
            </w:pPr>
            <w:r w:rsidR="1A05D969">
              <w:rPr/>
              <w:t>Full Stack Development Certificate</w:t>
            </w:r>
          </w:p>
          <w:p w:rsidR="00585520" w:rsidP="00585520" w:rsidRDefault="00585520" w14:paraId="309B8A9E" w14:textId="77777777">
            <w:pPr>
              <w:ind w:left="360"/>
              <w:rPr>
                <w:b/>
                <w:bCs/>
              </w:rPr>
            </w:pPr>
            <w:r>
              <w:t xml:space="preserve"> </w:t>
            </w:r>
            <w:r w:rsidRPr="00585520">
              <w:rPr>
                <w:b/>
                <w:bCs/>
              </w:rPr>
              <w:t xml:space="preserve">Ogden High School  </w:t>
            </w:r>
          </w:p>
          <w:p w:rsidRPr="00585520" w:rsidR="00585520" w:rsidP="00585520" w:rsidRDefault="00585520" w14:paraId="4D7EB6FF" w14:textId="7853FA5E">
            <w:pPr>
              <w:pStyle w:val="ListParagraph"/>
              <w:rPr/>
            </w:pPr>
            <w:r w:rsidR="1A05D969">
              <w:rPr/>
              <w:t>High School Diploma</w:t>
            </w:r>
          </w:p>
        </w:tc>
        <w:tc>
          <w:tcPr>
            <w:tcW w:w="2220" w:type="dxa"/>
            <w:tcMar/>
          </w:tcPr>
          <w:p w:rsidR="00585520" w:rsidP="00585520" w:rsidRDefault="00585520" w14:paraId="5590C05E" w14:textId="230FFD95">
            <w:pPr>
              <w:pStyle w:val="Dates"/>
            </w:pPr>
            <w:r w:rsidR="1A05D969">
              <w:rPr/>
              <w:t>3/2021 – 8/2021</w:t>
            </w:r>
          </w:p>
          <w:p w:rsidR="00585520" w:rsidP="00585520" w:rsidRDefault="00585520" w14:paraId="402FAAD5" w14:textId="77777777">
            <w:pPr>
              <w:pStyle w:val="Dates"/>
            </w:pPr>
          </w:p>
          <w:p w:rsidR="00585520" w:rsidP="00585520" w:rsidRDefault="00585520" w14:paraId="0ACA696D" w14:textId="77777777">
            <w:pPr>
              <w:pStyle w:val="Dates"/>
            </w:pPr>
          </w:p>
          <w:p w:rsidR="00585520" w:rsidP="00585520" w:rsidRDefault="00585520" w14:paraId="04ED3209" w14:textId="01D3C3FC">
            <w:pPr>
              <w:pStyle w:val="Dates"/>
              <w:jc w:val="center"/>
            </w:pPr>
            <w:r>
              <w:t>5/2015</w:t>
            </w:r>
          </w:p>
          <w:p w:rsidR="00585520" w:rsidP="00585520" w:rsidRDefault="00585520" w14:paraId="4C6EEEDF" w14:textId="77777777">
            <w:pPr>
              <w:pStyle w:val="Dates"/>
            </w:pPr>
          </w:p>
          <w:p w:rsidR="00585520" w:rsidP="00585520" w:rsidRDefault="00585520" w14:paraId="56447373" w14:textId="6900CAF6">
            <w:pPr>
              <w:pStyle w:val="Dates"/>
            </w:pPr>
          </w:p>
          <w:p w:rsidR="00585520" w:rsidP="00585520" w:rsidRDefault="00585520" w14:paraId="2819150A" w14:textId="72E9799C">
            <w:pPr>
              <w:pStyle w:val="Dates"/>
              <w:jc w:val="left"/>
            </w:pPr>
          </w:p>
          <w:p w:rsidR="00585520" w:rsidP="00585520" w:rsidRDefault="00585520" w14:paraId="7A5F1ACA" w14:textId="77777777">
            <w:pPr>
              <w:pStyle w:val="Dates"/>
            </w:pPr>
          </w:p>
          <w:p w:rsidRPr="006962EF" w:rsidR="00585520" w:rsidP="00585520" w:rsidRDefault="00585520" w14:paraId="113F27CF" w14:textId="54DC7248">
            <w:pPr>
              <w:pStyle w:val="Dates"/>
            </w:pPr>
          </w:p>
        </w:tc>
        <w:tc>
          <w:tcPr>
            <w:tcW w:w="2090" w:type="dxa"/>
            <w:tcMar/>
          </w:tcPr>
          <w:p w:rsidR="00585520" w:rsidP="006962EF" w:rsidRDefault="00585520" w14:paraId="66F1046E" w14:textId="77777777">
            <w:pPr>
              <w:pStyle w:val="Dates"/>
            </w:pPr>
          </w:p>
          <w:p w:rsidR="00585520" w:rsidP="006962EF" w:rsidRDefault="00585520" w14:paraId="156EF36D" w14:textId="645F179E">
            <w:pPr>
              <w:pStyle w:val="Dates"/>
            </w:pPr>
            <w:proofErr w:type="spellStart"/>
            <w:r>
              <w:t>Cv</w:t>
            </w:r>
            <w:proofErr w:type="spellEnd"/>
          </w:p>
          <w:p w:rsidR="00585520" w:rsidP="006962EF" w:rsidRDefault="00585520" w14:paraId="1A7A0EE9" w14:textId="60CC3736">
            <w:pPr>
              <w:pStyle w:val="Dates"/>
            </w:pPr>
          </w:p>
        </w:tc>
      </w:tr>
    </w:tbl>
    <w:p w:rsidRPr="00DE7766" w:rsidR="00300698" w:rsidP="00AA1ACB" w:rsidRDefault="00300698" w14:paraId="3E4B4C65" w14:textId="77777777"/>
    <w:sectPr w:rsidRPr="00DE7766" w:rsidR="00300698" w:rsidSect="00165BAF">
      <w:pgSz w:w="12240" w:h="15840" w:orient="portrait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1409" w:rsidP="00580C51" w:rsidRDefault="000A1409" w14:paraId="6AE280A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0A1409" w:rsidP="00580C51" w:rsidRDefault="000A1409" w14:paraId="46718E8C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1409" w:rsidP="00580C51" w:rsidRDefault="000A1409" w14:paraId="4C2E4AF8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0A1409" w:rsidP="00580C51" w:rsidRDefault="000A1409" w14:paraId="1BBF33E3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2D5313"/>
    <w:multiLevelType w:val="hybridMultilevel"/>
    <w:tmpl w:val="9510F1E4"/>
    <w:lvl w:ilvl="0" w:tplc="04090001">
      <w:start w:val="1"/>
      <w:numFmt w:val="bullet"/>
      <w:lvlText w:val=""/>
      <w:lvlJc w:val="left"/>
      <w:pPr>
        <w:ind w:left="83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hint="default" w:ascii="Wingdings" w:hAnsi="Wingdings"/>
      </w:rPr>
    </w:lvl>
  </w:abstractNum>
  <w:abstractNum w:abstractNumId="11" w15:restartNumberingAfterBreak="0">
    <w:nsid w:val="053B4C27"/>
    <w:multiLevelType w:val="hybridMultilevel"/>
    <w:tmpl w:val="67F8EFA2"/>
    <w:lvl w:ilvl="0" w:tplc="0409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4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hint="default" w:ascii="Symbol" w:hAnsi="Symbol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4E45803"/>
    <w:multiLevelType w:val="hybridMultilevel"/>
    <w:tmpl w:val="5010EBD6"/>
    <w:lvl w:ilvl="0" w:tplc="0409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17" w15:restartNumberingAfterBreak="0">
    <w:nsid w:val="412F6905"/>
    <w:multiLevelType w:val="hybridMultilevel"/>
    <w:tmpl w:val="73D8B182"/>
    <w:lvl w:ilvl="0" w:tplc="04090001">
      <w:start w:val="1"/>
      <w:numFmt w:val="bullet"/>
      <w:lvlText w:val=""/>
      <w:lvlJc w:val="left"/>
      <w:pPr>
        <w:ind w:left="83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hint="default" w:ascii="Wingdings" w:hAnsi="Wingdings"/>
      </w:rPr>
    </w:lvl>
  </w:abstractNum>
  <w:abstractNum w:abstractNumId="18" w15:restartNumberingAfterBreak="0">
    <w:nsid w:val="47E736F6"/>
    <w:multiLevelType w:val="hybridMultilevel"/>
    <w:tmpl w:val="9984CE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F443B60"/>
    <w:multiLevelType w:val="hybridMultilevel"/>
    <w:tmpl w:val="3B42E528"/>
    <w:lvl w:ilvl="0" w:tplc="04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20" w15:restartNumberingAfterBreak="0">
    <w:nsid w:val="51C41B6E"/>
    <w:multiLevelType w:val="hybridMultilevel"/>
    <w:tmpl w:val="F08CC4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24636F"/>
    <w:multiLevelType w:val="hybridMultilevel"/>
    <w:tmpl w:val="CDC46BB8"/>
    <w:lvl w:ilvl="0" w:tplc="0409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8851A6"/>
    <w:multiLevelType w:val="hybridMultilevel"/>
    <w:tmpl w:val="107487A4"/>
    <w:lvl w:ilvl="0" w:tplc="0409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24" w15:restartNumberingAfterBreak="0">
    <w:nsid w:val="61D26FA4"/>
    <w:multiLevelType w:val="hybridMultilevel"/>
    <w:tmpl w:val="51FCC20A"/>
    <w:lvl w:ilvl="0" w:tplc="0409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hint="default" w:ascii="Wingdings" w:hAnsi="Wingdings"/>
      </w:rPr>
    </w:lvl>
  </w:abstractNum>
  <w:abstractNum w:abstractNumId="26" w15:restartNumberingAfterBreak="0">
    <w:nsid w:val="740B0D45"/>
    <w:multiLevelType w:val="hybridMultilevel"/>
    <w:tmpl w:val="746E180C"/>
    <w:lvl w:ilvl="0" w:tplc="04090001">
      <w:start w:val="1"/>
      <w:numFmt w:val="bullet"/>
      <w:lvlText w:val=""/>
      <w:lvlJc w:val="left"/>
      <w:pPr>
        <w:ind w:left="83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hint="default" w:ascii="Wingdings" w:hAnsi="Wingdings"/>
      </w:rPr>
    </w:lvl>
  </w:abstractNum>
  <w:abstractNum w:abstractNumId="27" w15:restartNumberingAfterBreak="0">
    <w:nsid w:val="75E94484"/>
    <w:multiLevelType w:val="hybridMultilevel"/>
    <w:tmpl w:val="6E9497E8"/>
    <w:lvl w:ilvl="0" w:tplc="04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2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hint="default" w:ascii="Symbol" w:hAnsi="Symbol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hint="default" w:ascii="Wingdings" w:hAnsi="Wingdings" w:cs="Times New Roman"/>
      </w:rPr>
    </w:lvl>
  </w:abstractNum>
  <w:abstractNum w:abstractNumId="29" w15:restartNumberingAfterBreak="0">
    <w:nsid w:val="79517A8D"/>
    <w:multiLevelType w:val="hybridMultilevel"/>
    <w:tmpl w:val="B01CBC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CDE2B48"/>
    <w:multiLevelType w:val="hybridMultilevel"/>
    <w:tmpl w:val="B440A836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num w:numId="1">
    <w:abstractNumId w:val="28"/>
  </w:num>
  <w:num w:numId="2">
    <w:abstractNumId w:val="15"/>
  </w:num>
  <w:num w:numId="3">
    <w:abstractNumId w:val="12"/>
  </w:num>
  <w:num w:numId="4">
    <w:abstractNumId w:val="13"/>
  </w:num>
  <w:num w:numId="5">
    <w:abstractNumId w:val="14"/>
  </w:num>
  <w:num w:numId="6">
    <w:abstractNumId w:val="25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31"/>
  </w:num>
  <w:num w:numId="20">
    <w:abstractNumId w:val="11"/>
  </w:num>
  <w:num w:numId="21">
    <w:abstractNumId w:val="23"/>
  </w:num>
  <w:num w:numId="22">
    <w:abstractNumId w:val="20"/>
  </w:num>
  <w:num w:numId="23">
    <w:abstractNumId w:val="16"/>
  </w:num>
  <w:num w:numId="24">
    <w:abstractNumId w:val="21"/>
  </w:num>
  <w:num w:numId="25">
    <w:abstractNumId w:val="18"/>
  </w:num>
  <w:num w:numId="26">
    <w:abstractNumId w:val="26"/>
  </w:num>
  <w:num w:numId="27">
    <w:abstractNumId w:val="27"/>
  </w:num>
  <w:num w:numId="28">
    <w:abstractNumId w:val="17"/>
  </w:num>
  <w:num w:numId="29">
    <w:abstractNumId w:val="24"/>
  </w:num>
  <w:num w:numId="30">
    <w:abstractNumId w:val="29"/>
  </w:num>
  <w:num w:numId="31">
    <w:abstractNumId w:val="1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04"/>
    <w:rsid w:val="000022EB"/>
    <w:rsid w:val="000214BD"/>
    <w:rsid w:val="00033380"/>
    <w:rsid w:val="00034F0A"/>
    <w:rsid w:val="0006276C"/>
    <w:rsid w:val="000701B2"/>
    <w:rsid w:val="00075E73"/>
    <w:rsid w:val="00081583"/>
    <w:rsid w:val="000A1409"/>
    <w:rsid w:val="000B0EE9"/>
    <w:rsid w:val="000F3E82"/>
    <w:rsid w:val="0010077D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A39EC"/>
    <w:rsid w:val="003F5303"/>
    <w:rsid w:val="0041118B"/>
    <w:rsid w:val="004D6619"/>
    <w:rsid w:val="00557584"/>
    <w:rsid w:val="00580C51"/>
    <w:rsid w:val="00585520"/>
    <w:rsid w:val="005C0355"/>
    <w:rsid w:val="005C5D33"/>
    <w:rsid w:val="006962EF"/>
    <w:rsid w:val="006E2432"/>
    <w:rsid w:val="007001D6"/>
    <w:rsid w:val="00723045"/>
    <w:rsid w:val="00790D50"/>
    <w:rsid w:val="007A2F12"/>
    <w:rsid w:val="007C5B9E"/>
    <w:rsid w:val="007D5AB6"/>
    <w:rsid w:val="008639EB"/>
    <w:rsid w:val="00866CF9"/>
    <w:rsid w:val="008E18D5"/>
    <w:rsid w:val="0090731C"/>
    <w:rsid w:val="00907793"/>
    <w:rsid w:val="009077DC"/>
    <w:rsid w:val="00942976"/>
    <w:rsid w:val="00943E6E"/>
    <w:rsid w:val="009548CA"/>
    <w:rsid w:val="00987217"/>
    <w:rsid w:val="00A07D6A"/>
    <w:rsid w:val="00A73B1C"/>
    <w:rsid w:val="00A84E65"/>
    <w:rsid w:val="00AA1ACB"/>
    <w:rsid w:val="00AC26FD"/>
    <w:rsid w:val="00AF0D04"/>
    <w:rsid w:val="00AF1168"/>
    <w:rsid w:val="00B50B04"/>
    <w:rsid w:val="00B54803"/>
    <w:rsid w:val="00B97A1E"/>
    <w:rsid w:val="00BB2B3D"/>
    <w:rsid w:val="00BC249D"/>
    <w:rsid w:val="00C069B4"/>
    <w:rsid w:val="00C302EE"/>
    <w:rsid w:val="00C55F0B"/>
    <w:rsid w:val="00C57C87"/>
    <w:rsid w:val="00CD22BE"/>
    <w:rsid w:val="00D3324E"/>
    <w:rsid w:val="00D449BA"/>
    <w:rsid w:val="00D4662D"/>
    <w:rsid w:val="00D720EA"/>
    <w:rsid w:val="00D97489"/>
    <w:rsid w:val="00DE7766"/>
    <w:rsid w:val="00E33FCE"/>
    <w:rsid w:val="00E64C2A"/>
    <w:rsid w:val="00E85ACE"/>
    <w:rsid w:val="00F510D1"/>
    <w:rsid w:val="1A05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F408D2"/>
  <w15:docId w15:val="{A83CA3CD-71CB-4F40-8E12-CF8ECA76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color="595959" w:themeColor="text1" w:themeTint="A6" w:sz="4" w:space="3"/>
        <w:left w:val="single" w:color="FFFFFF" w:themeColor="background1" w:sz="4" w:space="3"/>
        <w:bottom w:val="single" w:color="595959" w:themeColor="text1" w:themeTint="A6" w:sz="4" w:space="4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ContactInfo" w:customStyle="1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styleId="Dates" w:customStyle="1">
    <w:name w:val="Dates"/>
    <w:basedOn w:val="Normal"/>
    <w:uiPriority w:val="1"/>
    <w:qFormat/>
    <w:rsid w:val="00116379"/>
    <w:pPr>
      <w:spacing w:before="80"/>
      <w:jc w:val="right"/>
    </w:pPr>
  </w:style>
  <w:style w:type="paragraph" w:styleId="Location" w:customStyle="1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styleId="LocationChar" w:customStyle="1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color="365F91" w:themeColor="accent1" w:themeShade="BF" w:sz="2" w:space="10" w:shadow="1"/>
        <w:left w:val="single" w:color="365F91" w:themeColor="accent1" w:themeShade="BF" w:sz="2" w:space="10" w:shadow="1"/>
        <w:bottom w:val="single" w:color="365F91" w:themeColor="accent1" w:themeShade="BF" w:sz="2" w:space="10" w:shadow="1"/>
        <w:right w:val="single" w:color="365F91" w:themeColor="accent1" w:themeShade="BF" w:sz="2" w:space="10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64F92"/>
    <w:rPr>
      <w:rFonts w:asciiTheme="majorHAnsi" w:hAnsiTheme="majorHAnsi" w:eastAsiaTheme="majorEastAsia" w:cstheme="majorBidi"/>
      <w:i/>
      <w:iCs/>
      <w:color w:val="365F91" w:themeColor="accent1" w:themeShade="BF"/>
      <w:spacing w:val="1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64F92"/>
    <w:rPr>
      <w:rFonts w:asciiTheme="majorHAnsi" w:hAnsiTheme="majorHAnsi" w:eastAsiaTheme="majorEastAsia" w:cstheme="majorBidi"/>
      <w:color w:val="365F91" w:themeColor="accent1" w:themeShade="BF"/>
      <w:spacing w:val="10"/>
      <w:sz w:val="16"/>
      <w:szCs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64F92"/>
    <w:rPr>
      <w:rFonts w:asciiTheme="majorHAnsi" w:hAnsiTheme="majorHAnsi" w:eastAsiaTheme="majorEastAsia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34F0A"/>
    <w:rPr>
      <w:rFonts w:asciiTheme="majorHAnsi" w:hAnsiTheme="majorHAnsi" w:eastAsiaTheme="majorEastAsia" w:cstheme="majorBidi"/>
      <w:color w:val="272727" w:themeColor="text1" w:themeTint="D8"/>
      <w:spacing w:val="1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34F0A"/>
    <w:rPr>
      <w:rFonts w:asciiTheme="majorHAnsi" w:hAnsiTheme="majorHAnsi" w:eastAsiaTheme="majorEastAsia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semiHidden/>
    <w:rsid w:val="00034F0A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semiHidden/>
    <w:rsid w:val="00034F0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B50B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hyperlink" Target="mailto:jake.lw96@gmail.com" TargetMode="External" Id="Rc074a38176514c7b" /><Relationship Type="http://schemas.openxmlformats.org/officeDocument/2006/relationships/hyperlink" Target="https://jakelw96.github.io/jakes-portfolio/" TargetMode="External" Id="R91f086c905384f34" /><Relationship Type="http://schemas.openxmlformats.org/officeDocument/2006/relationships/hyperlink" Target="https://github.com/jakelw96" TargetMode="External" Id="R448676aa5b934013" /><Relationship Type="http://schemas.openxmlformats.org/officeDocument/2006/relationships/hyperlink" Target="https://github.com/jakelw96" TargetMode="External" Id="Rc36c8db4c8da455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l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7E7A36E9244313AB97FB83CC0F4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0439C-72F4-4FA0-A603-664A4A20627B}"/>
      </w:docPartPr>
      <w:docPartBody>
        <w:p w:rsidR="00000000" w:rsidRDefault="0076131E">
          <w:pPr>
            <w:pStyle w:val="6D7E7A36E9244313AB97FB83CC0F4447"/>
          </w:pPr>
          <w:r>
            <w:t>Summary</w:t>
          </w:r>
        </w:p>
      </w:docPartBody>
    </w:docPart>
    <w:docPart>
      <w:docPartPr>
        <w:name w:val="7CDE224E9EB54B92BE7D4E3C7DE62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3CDB0-C1B3-41F7-B31E-1EA4EF8E5961}"/>
      </w:docPartPr>
      <w:docPartBody>
        <w:p w:rsidR="00000000" w:rsidRDefault="0076131E">
          <w:pPr>
            <w:pStyle w:val="7CDE224E9EB54B92BE7D4E3C7DE624CB"/>
          </w:pPr>
          <w:r>
            <w:t>Computer skills</w:t>
          </w:r>
        </w:p>
      </w:docPartBody>
    </w:docPart>
    <w:docPart>
      <w:docPartPr>
        <w:name w:val="86B38737F9234847B3D090C9BBACE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E8EB0-B6A2-4F34-BE8C-3326BC48F3D3}"/>
      </w:docPartPr>
      <w:docPartBody>
        <w:p w:rsidR="00000000" w:rsidRDefault="0076131E">
          <w:pPr>
            <w:pStyle w:val="86B38737F9234847B3D090C9BBACE0BE"/>
          </w:pPr>
          <w:r w:rsidRPr="00116379">
            <w:t>Languages</w:t>
          </w:r>
        </w:p>
      </w:docPartBody>
    </w:docPart>
    <w:docPart>
      <w:docPartPr>
        <w:name w:val="6D0CED1B00E14A3D89DE05662913B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15B79-5309-425D-BB0C-2FE99ABC825D}"/>
      </w:docPartPr>
      <w:docPartBody>
        <w:p w:rsidR="00000000" w:rsidRDefault="0076131E">
          <w:pPr>
            <w:pStyle w:val="6D0CED1B00E14A3D89DE05662913B909"/>
          </w:pPr>
          <w:r>
            <w:t>Software</w:t>
          </w:r>
        </w:p>
      </w:docPartBody>
    </w:docPart>
    <w:docPart>
      <w:docPartPr>
        <w:name w:val="AFAF25AFDFEB49838BF44EA45CB39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6582A-CF23-4972-B66B-D98B958FF936}"/>
      </w:docPartPr>
      <w:docPartBody>
        <w:p w:rsidR="00000000" w:rsidRDefault="0076131E">
          <w:pPr>
            <w:pStyle w:val="AFAF25AFDFEB49838BF44EA45CB39AAE"/>
          </w:pPr>
          <w:r>
            <w:t>Experience</w:t>
          </w:r>
        </w:p>
      </w:docPartBody>
    </w:docPart>
    <w:docPart>
      <w:docPartPr>
        <w:name w:val="CDBA5985B385420F9306C8020B184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D5499-BFD5-4B55-AF35-40DB6815A771}"/>
      </w:docPartPr>
      <w:docPartBody>
        <w:p w:rsidR="00000000" w:rsidRDefault="0076131E">
          <w:pPr>
            <w:pStyle w:val="CDBA5985B385420F9306C8020B184A3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3F"/>
    <w:rsid w:val="0076131E"/>
    <w:rsid w:val="00BD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01B7E25BA34EB882D44D601FB24E43">
    <w:name w:val="F701B7E25BA34EB882D44D601FB24E43"/>
  </w:style>
  <w:style w:type="paragraph" w:customStyle="1" w:styleId="AEE5B33804E34636B4FA3D637685B3D6">
    <w:name w:val="AEE5B33804E34636B4FA3D637685B3D6"/>
  </w:style>
  <w:style w:type="paragraph" w:customStyle="1" w:styleId="D9123C72A4674A1BBD6C3AA72B32BFEE">
    <w:name w:val="D9123C72A4674A1BBD6C3AA72B32BFEE"/>
  </w:style>
  <w:style w:type="paragraph" w:customStyle="1" w:styleId="0C81BD8211AD455A81D62910B910F19F">
    <w:name w:val="0C81BD8211AD455A81D62910B910F19F"/>
  </w:style>
  <w:style w:type="paragraph" w:customStyle="1" w:styleId="B3B6C4ABD8CD4EDC8C4641A9C796918D">
    <w:name w:val="B3B6C4ABD8CD4EDC8C4641A9C796918D"/>
  </w:style>
  <w:style w:type="paragraph" w:customStyle="1" w:styleId="6D7E7A36E9244313AB97FB83CC0F4447">
    <w:name w:val="6D7E7A36E9244313AB97FB83CC0F4447"/>
  </w:style>
  <w:style w:type="paragraph" w:customStyle="1" w:styleId="B975CE2A6A1A4114BE7F2A75F00E5641">
    <w:name w:val="B975CE2A6A1A4114BE7F2A75F00E5641"/>
  </w:style>
  <w:style w:type="paragraph" w:customStyle="1" w:styleId="7CDE224E9EB54B92BE7D4E3C7DE624CB">
    <w:name w:val="7CDE224E9EB54B92BE7D4E3C7DE624CB"/>
  </w:style>
  <w:style w:type="paragraph" w:customStyle="1" w:styleId="86B38737F9234847B3D090C9BBACE0BE">
    <w:name w:val="86B38737F9234847B3D090C9BBACE0BE"/>
  </w:style>
  <w:style w:type="paragraph" w:customStyle="1" w:styleId="1AEA6273D0CD4338A508D2F3FC675549">
    <w:name w:val="1AEA6273D0CD4338A508D2F3FC675549"/>
  </w:style>
  <w:style w:type="paragraph" w:customStyle="1" w:styleId="8A57B120642B404C86E5CAC85E4C319F">
    <w:name w:val="8A57B120642B404C86E5CAC85E4C319F"/>
  </w:style>
  <w:style w:type="paragraph" w:customStyle="1" w:styleId="6D0CED1B00E14A3D89DE05662913B909">
    <w:name w:val="6D0CED1B00E14A3D89DE05662913B909"/>
  </w:style>
  <w:style w:type="paragraph" w:customStyle="1" w:styleId="7F042B76CB0441868D5BFC6297F363FD">
    <w:name w:val="7F042B76CB0441868D5BFC6297F363FD"/>
  </w:style>
  <w:style w:type="paragraph" w:customStyle="1" w:styleId="0FDB2E8512B247A897D440C3DED09F2F">
    <w:name w:val="0FDB2E8512B247A897D440C3DED09F2F"/>
  </w:style>
  <w:style w:type="paragraph" w:customStyle="1" w:styleId="AFAF25AFDFEB49838BF44EA45CB39AAE">
    <w:name w:val="AFAF25AFDFEB49838BF44EA45CB39AAE"/>
  </w:style>
  <w:style w:type="paragraph" w:customStyle="1" w:styleId="80A358ECC90948B4A76A607C1B986BE7">
    <w:name w:val="80A358ECC90948B4A76A607C1B986BE7"/>
  </w:style>
  <w:style w:type="paragraph" w:customStyle="1" w:styleId="FE3296DC96E540A98C2C78D79731A18B">
    <w:name w:val="FE3296DC96E540A98C2C78D79731A18B"/>
  </w:style>
  <w:style w:type="paragraph" w:customStyle="1" w:styleId="197D4A9476134B4591DE535D81E9914B">
    <w:name w:val="197D4A9476134B4591DE535D81E9914B"/>
  </w:style>
  <w:style w:type="paragraph" w:customStyle="1" w:styleId="DDA3B211570D48999F0E041E1AD58623">
    <w:name w:val="DDA3B211570D48999F0E041E1AD58623"/>
  </w:style>
  <w:style w:type="paragraph" w:customStyle="1" w:styleId="E6359648B4194228BD3F19E3455053AC">
    <w:name w:val="E6359648B4194228BD3F19E3455053AC"/>
  </w:style>
  <w:style w:type="paragraph" w:customStyle="1" w:styleId="B310B2996AAA45628E596329BB7211B4">
    <w:name w:val="B310B2996AAA45628E596329BB7211B4"/>
  </w:style>
  <w:style w:type="paragraph" w:customStyle="1" w:styleId="0C439128FC9C46BCAEC6EF168FEFF21F">
    <w:name w:val="0C439128FC9C46BCAEC6EF168FEFF21F"/>
  </w:style>
  <w:style w:type="paragraph" w:customStyle="1" w:styleId="6CE2BBB0DC914314AC65CEF269ECF79C">
    <w:name w:val="6CE2BBB0DC914314AC65CEF269ECF79C"/>
  </w:style>
  <w:style w:type="paragraph" w:customStyle="1" w:styleId="9328C6E996DB440D86DE2076945234BE">
    <w:name w:val="9328C6E996DB440D86DE2076945234BE"/>
  </w:style>
  <w:style w:type="paragraph" w:customStyle="1" w:styleId="4DA1F96693D44A4E95BAEBFD38FAD4D0">
    <w:name w:val="4DA1F96693D44A4E95BAEBFD38FAD4D0"/>
  </w:style>
  <w:style w:type="paragraph" w:customStyle="1" w:styleId="088EE4061651409883E659FEA873A2BE">
    <w:name w:val="088EE4061651409883E659FEA873A2BE"/>
  </w:style>
  <w:style w:type="paragraph" w:customStyle="1" w:styleId="4F00A61D54B447F1944C6393E23AC106">
    <w:name w:val="4F00A61D54B447F1944C6393E23AC106"/>
  </w:style>
  <w:style w:type="paragraph" w:customStyle="1" w:styleId="5E46269B537B4656A31906531FFAFD9B">
    <w:name w:val="5E46269B537B4656A31906531FFAFD9B"/>
  </w:style>
  <w:style w:type="paragraph" w:customStyle="1" w:styleId="06F84B21420B455DB08A6EC40C04059E">
    <w:name w:val="06F84B21420B455DB08A6EC40C04059E"/>
  </w:style>
  <w:style w:type="paragraph" w:customStyle="1" w:styleId="E3651156D6FE4165A4A354FC83DA950A">
    <w:name w:val="E3651156D6FE4165A4A354FC83DA950A"/>
  </w:style>
  <w:style w:type="paragraph" w:customStyle="1" w:styleId="628EF0FB69A045F4A8F2F667A0D39DFC">
    <w:name w:val="628EF0FB69A045F4A8F2F667A0D39DFC"/>
  </w:style>
  <w:style w:type="paragraph" w:customStyle="1" w:styleId="B777B6CE308C4BD88452BF2CB2234DA6">
    <w:name w:val="B777B6CE308C4BD88452BF2CB2234DA6"/>
  </w:style>
  <w:style w:type="paragraph" w:customStyle="1" w:styleId="E3BBD0126E2A4EFB83ECC8E5B6678983">
    <w:name w:val="E3BBD0126E2A4EFB83ECC8E5B6678983"/>
  </w:style>
  <w:style w:type="paragraph" w:customStyle="1" w:styleId="CDBA5985B385420F9306C8020B184A32">
    <w:name w:val="CDBA5985B385420F9306C8020B184A32"/>
  </w:style>
  <w:style w:type="paragraph" w:customStyle="1" w:styleId="4D22D03B18444024A0E5F2FF6B95F702">
    <w:name w:val="4D22D03B18444024A0E5F2FF6B95F702"/>
  </w:style>
  <w:style w:type="paragraph" w:customStyle="1" w:styleId="D0F048FC0592417F8723E45075412EE6">
    <w:name w:val="D0F048FC0592417F8723E45075412EE6"/>
  </w:style>
  <w:style w:type="paragraph" w:customStyle="1" w:styleId="8C08FA7FDD7343B0A0FE0F844373363E">
    <w:name w:val="8C08FA7FDD7343B0A0FE0F844373363E"/>
  </w:style>
  <w:style w:type="paragraph" w:customStyle="1" w:styleId="6FC807787EC549859A57E484DB56359D">
    <w:name w:val="6FC807787EC549859A57E484DB56359D"/>
  </w:style>
  <w:style w:type="paragraph" w:customStyle="1" w:styleId="D97C783F86CF4D91A820A3C43E3B29DB">
    <w:name w:val="D97C783F86CF4D91A820A3C43E3B29DB"/>
    <w:rsid w:val="00BD583F"/>
  </w:style>
  <w:style w:type="paragraph" w:customStyle="1" w:styleId="4C08C421F44146D9AC5C97F2A9F2DE82">
    <w:name w:val="4C08C421F44146D9AC5C97F2A9F2DE82"/>
    <w:rsid w:val="00BD5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Computer programmer resume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jakel</dc:creator>
  <lastModifiedBy>jake williams</lastModifiedBy>
  <revision>2</revision>
  <dcterms:created xsi:type="dcterms:W3CDTF">2021-07-16T01:38:00.0000000Z</dcterms:created>
  <dcterms:modified xsi:type="dcterms:W3CDTF">2021-08-19T04:56:33.6941968Z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